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59D7964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A9FEB8" w14:textId="2DFC7138" w:rsidR="001B2ABD" w:rsidRPr="00D40ACF" w:rsidRDefault="00A47F69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8904724" wp14:editId="635E25EA">
                  <wp:extent cx="1905000" cy="1905000"/>
                  <wp:effectExtent l="152400" t="171450" r="171450" b="171450"/>
                  <wp:docPr id="6" name="Imagem 6" descr="Homem posando para fo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Homem posando para fot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9DB4A2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522771E2" w14:textId="64685B56" w:rsidR="001B2ABD" w:rsidRPr="00A16355" w:rsidRDefault="00A16355" w:rsidP="001B2ABD">
            <w:pPr>
              <w:pStyle w:val="Ttulo"/>
              <w:rPr>
                <w:noProof/>
                <w:sz w:val="86"/>
                <w:szCs w:val="86"/>
                <w:lang w:val="pt-BR"/>
              </w:rPr>
            </w:pPr>
            <w:r w:rsidRPr="00A16355">
              <w:rPr>
                <w:noProof/>
                <w:sz w:val="86"/>
                <w:szCs w:val="86"/>
                <w:lang w:val="pt-BR"/>
              </w:rPr>
              <w:t>Alexsandro Gomes clemente</w:t>
            </w:r>
          </w:p>
          <w:p w14:paraId="4E48CC6F" w14:textId="4AB0F943" w:rsidR="001B2ABD" w:rsidRPr="00D40ACF" w:rsidRDefault="00A16355" w:rsidP="001B2ABD">
            <w:pPr>
              <w:pStyle w:val="Subttulo"/>
              <w:rPr>
                <w:noProof/>
                <w:lang w:val="pt-BR"/>
              </w:rPr>
            </w:pPr>
            <w:r w:rsidRPr="003C68FF">
              <w:rPr>
                <w:noProof/>
                <w:spacing w:val="0"/>
                <w:w w:val="60"/>
                <w:lang w:val="pt-BR"/>
              </w:rPr>
              <w:t>Desenvolvedor Web.J</w:t>
            </w:r>
            <w:r w:rsidRPr="003C68FF">
              <w:rPr>
                <w:noProof/>
                <w:spacing w:val="3"/>
                <w:w w:val="60"/>
                <w:lang w:val="pt-BR"/>
              </w:rPr>
              <w:t>R</w:t>
            </w:r>
          </w:p>
        </w:tc>
      </w:tr>
      <w:tr w:rsidR="001B2ABD" w:rsidRPr="00D40ACF" w14:paraId="34E31620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CF3B3B0DF9E8447999CA5908E9D5FAD9"/>
              </w:placeholder>
              <w:temporary/>
              <w:showingPlcHdr/>
              <w15:appearance w15:val="hidden"/>
            </w:sdtPr>
            <w:sdtEndPr/>
            <w:sdtContent>
              <w:p w14:paraId="3EAD782A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1C1B66C4" w14:textId="496A87B0" w:rsidR="00036450" w:rsidRPr="00D40ACF" w:rsidRDefault="006C4B87" w:rsidP="006C4B87">
            <w:pPr>
              <w:jc w:val="both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Olá me chamo Alexsandro , tenho 22 anos , moro em campinas – SP, atualmente estou cursando meu bacharelado em Ciência da Computação.Também faço um curso separado da B7WEB para Desenvovedor FullStack. Gostaria de uma oportunidade no mercado de trabalho na área de T.I , tenho grande vontade em aprender e conhecer cada vez mais essa área que cada vez mais vem crescendo. Por isso busco uma oportunidade em sua empresa e garanto que não irei decepcionar , cumprindo com tudo que for mandado, tenho fácil entendimento , e gosto de trabalhar em equipe. Deis de já muito obrigado!</w:t>
            </w:r>
          </w:p>
          <w:p w14:paraId="6242233A" w14:textId="77777777" w:rsidR="00036450" w:rsidRPr="00D40ACF" w:rsidRDefault="00036450" w:rsidP="006C4B87">
            <w:pPr>
              <w:jc w:val="both"/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0B9E27F4F4D14847BB4B87142A9E235D"/>
              </w:placeholder>
              <w:temporary/>
              <w:showingPlcHdr/>
              <w15:appearance w15:val="hidden"/>
            </w:sdtPr>
            <w:sdtEndPr/>
            <w:sdtContent>
              <w:p w14:paraId="1E4E407D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A38719AFB3A14D388C3B4E44D951B16B"/>
              </w:placeholder>
              <w:temporary/>
              <w:showingPlcHdr/>
              <w15:appearance w15:val="hidden"/>
            </w:sdtPr>
            <w:sdtEndPr/>
            <w:sdtContent>
              <w:p w14:paraId="3B0CBBC6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728C75E4" w14:textId="5A3C2F07" w:rsidR="004D3011" w:rsidRDefault="00A47F69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(019)9-9286-0543</w:t>
            </w:r>
            <w:r w:rsidR="004C248C">
              <w:rPr>
                <w:noProof/>
                <w:lang w:val="pt-BR"/>
              </w:rPr>
              <w:t xml:space="preserve"> (Whats</w:t>
            </w:r>
            <w:r w:rsidR="00006CC4">
              <w:rPr>
                <w:noProof/>
                <w:lang w:val="pt-BR"/>
              </w:rPr>
              <w:t>App</w:t>
            </w:r>
            <w:r w:rsidR="004C248C">
              <w:rPr>
                <w:noProof/>
                <w:lang w:val="pt-BR"/>
              </w:rPr>
              <w:t>)</w:t>
            </w:r>
          </w:p>
          <w:p w14:paraId="7F583BA1" w14:textId="51E51089" w:rsidR="004C248C" w:rsidRPr="00D40ACF" w:rsidRDefault="004C248C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(019)9-8139-2167</w:t>
            </w:r>
            <w:r w:rsidR="00006CC4">
              <w:rPr>
                <w:noProof/>
                <w:lang w:val="pt-BR"/>
              </w:rPr>
              <w:t xml:space="preserve"> </w:t>
            </w:r>
          </w:p>
          <w:p w14:paraId="6CCDEEF4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B0FCD8F2DA964CCDB401369E0186BEF7"/>
              </w:placeholder>
              <w:temporary/>
              <w:showingPlcHdr/>
              <w15:appearance w15:val="hidden"/>
            </w:sdtPr>
            <w:sdtEndPr/>
            <w:sdtContent>
              <w:p w14:paraId="3354F742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3A1E9111" w14:textId="1D5A9831" w:rsidR="00513F9C" w:rsidRPr="00513F9C" w:rsidRDefault="00513F9C" w:rsidP="002D5281">
            <w:pPr>
              <w:rPr>
                <w:rStyle w:val="Hyperlink"/>
                <w:noProof/>
                <w:u w:val="none"/>
                <w:lang w:val="pt-BR"/>
              </w:rPr>
            </w:pPr>
            <w:hyperlink r:id="rId10" w:history="1">
              <w:r w:rsidRPr="00226826">
                <w:rPr>
                  <w:rStyle w:val="Hyperlink"/>
                  <w:noProof/>
                  <w:lang w:val="pt-BR"/>
                </w:rPr>
                <w:t>Alexsandro.gomes.clemente@hotmail.com</w:t>
              </w:r>
            </w:hyperlink>
          </w:p>
          <w:p w14:paraId="23993B15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0FD35354F9BA4594A95C5A7FF4863F51"/>
              </w:placeholder>
              <w:temporary/>
              <w:showingPlcHdr/>
              <w15:appearance w15:val="hidden"/>
            </w:sdtPr>
            <w:sdtEndPr/>
            <w:sdtContent>
              <w:p w14:paraId="487C5D89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14:paraId="661D207E" w14:textId="60E860B3" w:rsidR="004D3011" w:rsidRPr="00D40ACF" w:rsidRDefault="00513F9C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Estudar Programação</w:t>
            </w:r>
          </w:p>
          <w:p w14:paraId="067465CE" w14:textId="6F46F571" w:rsidR="004D3011" w:rsidRPr="00D40ACF" w:rsidRDefault="00513F9C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Estudar Inglês</w:t>
            </w:r>
          </w:p>
          <w:p w14:paraId="5220F9B9" w14:textId="12EBDA4F" w:rsidR="00513F9C" w:rsidRPr="00651865" w:rsidRDefault="00513F9C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Tocar violã</w:t>
            </w:r>
            <w:r w:rsidR="00651865">
              <w:rPr>
                <w:noProof/>
                <w:lang w:val="pt-BR"/>
              </w:rPr>
              <w:t>o</w:t>
            </w:r>
          </w:p>
          <w:p w14:paraId="4F5EA546" w14:textId="6915F39D" w:rsidR="004D3011" w:rsidRPr="00D40ACF" w:rsidRDefault="00513F9C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Jogar video-game</w:t>
            </w:r>
          </w:p>
        </w:tc>
        <w:tc>
          <w:tcPr>
            <w:tcW w:w="720" w:type="dxa"/>
          </w:tcPr>
          <w:p w14:paraId="7CF7493D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70635B3F2193472B8AA721A3194F7659"/>
              </w:placeholder>
              <w:temporary/>
              <w:showingPlcHdr/>
              <w15:appearance w15:val="hidden"/>
            </w:sdtPr>
            <w:sdtEndPr/>
            <w:sdtContent>
              <w:p w14:paraId="35C1AF0F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62659CB4" w14:textId="41A785C4" w:rsidR="00036450" w:rsidRPr="00D40ACF" w:rsidRDefault="00A16355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Maria Ivone Martins Rosa</w:t>
            </w:r>
          </w:p>
          <w:p w14:paraId="6F397F74" w14:textId="1CF50170" w:rsidR="00036450" w:rsidRPr="00D40ACF" w:rsidRDefault="00A16355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01/02/2012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01/12/2017</w:t>
            </w:r>
          </w:p>
          <w:p w14:paraId="0BDB6BB9" w14:textId="2343438E" w:rsidR="00CC0C6D" w:rsidRPr="00D40ACF" w:rsidRDefault="00A16355" w:rsidP="00CC0C6D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Ensino Médio Completo.</w:t>
            </w:r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14:paraId="7BC03EF1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193BA03C" w14:textId="5F0BDEFC" w:rsidR="00036450" w:rsidRPr="00D40ACF" w:rsidRDefault="00A16355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Universidade Paulista</w:t>
            </w:r>
          </w:p>
          <w:p w14:paraId="1F7EDADE" w14:textId="0E0F0BA5" w:rsidR="00036450" w:rsidRPr="00D40ACF" w:rsidRDefault="00A16355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01/01/2021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12/12/2024</w:t>
            </w:r>
          </w:p>
          <w:p w14:paraId="609F2B8C" w14:textId="3AD3566E" w:rsidR="001424E5" w:rsidRPr="00D40ACF" w:rsidRDefault="00A16355" w:rsidP="001424E5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Cursando Ciência da Computação</w:t>
            </w:r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14:paraId="55567CD7" w14:textId="77777777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7396BBB22A694D7A82B58EBF4CE127AD"/>
              </w:placeholder>
              <w:temporary/>
              <w:showingPlcHdr/>
              <w15:appearance w15:val="hidden"/>
            </w:sdtPr>
            <w:sdtEndPr/>
            <w:sdtContent>
              <w:p w14:paraId="72001BEB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5E288EE8" w14:textId="3C58C7ED" w:rsidR="00036450" w:rsidRPr="00513F9C" w:rsidRDefault="00513F9C" w:rsidP="00513F9C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Q-Tech 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CEO</w:t>
            </w:r>
          </w:p>
          <w:p w14:paraId="54FF4BB9" w14:textId="25D1B351" w:rsidR="00036450" w:rsidRPr="00D40ACF" w:rsidRDefault="00513F9C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Meu portifólio , lugar onde coloquei alguns projetos feitos, durante os curso da B7WEB e faculdade. Busco por uma oportunidade de desenvolvimento , onde eu possa contribuir com a empresa e o seu crescimento.  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10B6C9B8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F8D7F50CC0EC443FB2245951C874656B"/>
              </w:placeholder>
              <w:temporary/>
              <w:showingPlcHdr/>
              <w15:appearance w15:val="hidden"/>
            </w:sdtPr>
            <w:sdtEndPr/>
            <w:sdtContent>
              <w:p w14:paraId="4F655D3A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4823F43E" w14:textId="5F99FC89" w:rsidR="00FF2678" w:rsidRDefault="00FF2678" w:rsidP="004D3011">
            <w:pPr>
              <w:rPr>
                <w:noProof/>
                <w:color w:val="000000" w:themeColor="text1"/>
                <w:lang w:val="pt-BR" w:bidi="pt-BR"/>
              </w:rPr>
            </w:pPr>
            <w:r w:rsidRPr="00FF267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val="pt-BR" w:bidi="pt-BR"/>
              </w:rPr>
              <w:t>Front-End</w:t>
            </w:r>
            <w:r>
              <w:rPr>
                <w:noProof/>
                <w:color w:val="000000" w:themeColor="text1"/>
                <w:lang w:val="pt-BR" w:bidi="pt-BR"/>
              </w:rPr>
              <w:t xml:space="preserve"> : HTML &amp; CSS , JavaScript, BootStrap, Sass e React.JS(React em estudo ainda.).</w:t>
            </w:r>
          </w:p>
          <w:p w14:paraId="3179F328" w14:textId="2E7201C6" w:rsidR="00FF2678" w:rsidRDefault="00FF2678" w:rsidP="004D3011">
            <w:pPr>
              <w:rPr>
                <w:noProof/>
                <w:color w:val="000000" w:themeColor="text1"/>
                <w:lang w:val="pt-BR" w:bidi="pt-BR"/>
              </w:rPr>
            </w:pPr>
          </w:p>
          <w:p w14:paraId="66BAE444" w14:textId="58674241" w:rsidR="00FF2678" w:rsidRDefault="00FF2678" w:rsidP="004D3011">
            <w:pPr>
              <w:rPr>
                <w:noProof/>
                <w:color w:val="000000" w:themeColor="text1"/>
                <w:sz w:val="20"/>
                <w:szCs w:val="20"/>
                <w:lang w:val="pt-BR" w:bidi="pt-BR"/>
              </w:rPr>
            </w:pPr>
            <w:r w:rsidRPr="00FF267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val="pt-BR" w:bidi="pt-BR"/>
              </w:rPr>
              <w:t xml:space="preserve">Back-End : </w:t>
            </w:r>
            <w:r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val="pt-BR" w:bidi="pt-BR"/>
              </w:rPr>
              <w:t xml:space="preserve"> </w:t>
            </w:r>
            <w:r>
              <w:rPr>
                <w:noProof/>
                <w:color w:val="000000" w:themeColor="text1"/>
                <w:sz w:val="20"/>
                <w:szCs w:val="20"/>
                <w:lang w:val="pt-BR" w:bidi="pt-BR"/>
              </w:rPr>
              <w:t>Node.js(Em estudo).</w:t>
            </w:r>
          </w:p>
          <w:p w14:paraId="0C65986D" w14:textId="309534C9" w:rsidR="00FF2678" w:rsidRDefault="00FF2678" w:rsidP="004D3011">
            <w:pPr>
              <w:rPr>
                <w:noProof/>
                <w:color w:val="000000" w:themeColor="text1"/>
                <w:sz w:val="20"/>
                <w:szCs w:val="20"/>
                <w:lang w:val="pt-BR" w:bidi="pt-BR"/>
              </w:rPr>
            </w:pPr>
          </w:p>
          <w:p w14:paraId="6716DCC8" w14:textId="5529E9B4" w:rsidR="00FF2678" w:rsidRPr="00FF2678" w:rsidRDefault="00FF2678" w:rsidP="004D3011">
            <w:pPr>
              <w:rPr>
                <w:noProof/>
                <w:color w:val="000000" w:themeColor="text1"/>
                <w:sz w:val="20"/>
                <w:szCs w:val="20"/>
                <w:lang w:val="pt-BR" w:bidi="pt-BR"/>
              </w:rPr>
            </w:pPr>
            <w:r w:rsidRPr="00FF267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val="pt-BR" w:bidi="pt-BR"/>
              </w:rPr>
              <w:t>Versionamento de Código :</w:t>
            </w:r>
            <w:r>
              <w:rPr>
                <w:noProof/>
                <w:color w:val="000000" w:themeColor="text1"/>
                <w:sz w:val="20"/>
                <w:szCs w:val="20"/>
                <w:lang w:val="pt-BR" w:bidi="pt-BR"/>
              </w:rPr>
              <w:t xml:space="preserve"> GIT/GITHUB</w:t>
            </w:r>
          </w:p>
          <w:p w14:paraId="79E1A6AA" w14:textId="0F113FDF" w:rsidR="00FF2678" w:rsidRDefault="00FF2678" w:rsidP="004D3011">
            <w:pPr>
              <w:rPr>
                <w:noProof/>
                <w:color w:val="000000" w:themeColor="text1"/>
                <w:lang w:val="pt-BR" w:bidi="pt-BR"/>
              </w:rPr>
            </w:pPr>
          </w:p>
          <w:p w14:paraId="23CC09F5" w14:textId="525617AD" w:rsidR="00FF2678" w:rsidRPr="00FF2678" w:rsidRDefault="00FF2678" w:rsidP="004D3011">
            <w:pPr>
              <w:rPr>
                <w:noProof/>
                <w:color w:val="000000" w:themeColor="text1"/>
                <w:lang w:val="pt-BR" w:bidi="pt-BR"/>
              </w:rPr>
            </w:pPr>
            <w:r w:rsidRPr="00FF267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val="pt-BR" w:bidi="pt-BR"/>
              </w:rPr>
              <w:t>Idiomas</w:t>
            </w:r>
            <w:r w:rsidRPr="00FF2678">
              <w:rPr>
                <w:b/>
                <w:bCs/>
                <w:i/>
                <w:iCs/>
                <w:noProof/>
                <w:color w:val="000000" w:themeColor="text1"/>
                <w:lang w:val="pt-BR" w:bidi="pt-BR"/>
              </w:rPr>
              <w:t xml:space="preserve"> : </w:t>
            </w:r>
            <w:r>
              <w:rPr>
                <w:b/>
                <w:bCs/>
                <w:i/>
                <w:iCs/>
                <w:noProof/>
                <w:color w:val="000000" w:themeColor="text1"/>
                <w:lang w:val="pt-BR" w:bidi="pt-BR"/>
              </w:rPr>
              <w:t xml:space="preserve"> </w:t>
            </w:r>
            <w:r>
              <w:rPr>
                <w:noProof/>
                <w:color w:val="000000" w:themeColor="text1"/>
                <w:lang w:val="pt-BR" w:bidi="pt-BR"/>
              </w:rPr>
              <w:t>Inglês (Intermediario), Espanhol(Básico).</w:t>
            </w:r>
          </w:p>
          <w:p w14:paraId="7EB65B8C" w14:textId="43CF9EF0" w:rsidR="00FF2678" w:rsidRPr="00FF2678" w:rsidRDefault="00FF2678" w:rsidP="004D3011">
            <w:pPr>
              <w:rPr>
                <w:noProof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noProof/>
                <w:color w:val="FFFFFF" w:themeColor="background1"/>
                <w:lang w:val="pt-BR"/>
              </w:rPr>
              <w:t>I</w:t>
            </w:r>
          </w:p>
        </w:tc>
      </w:tr>
      <w:tr w:rsidR="00A16355" w:rsidRPr="00D40ACF" w14:paraId="16CCD8E2" w14:textId="77777777" w:rsidTr="001B2ABD">
        <w:tc>
          <w:tcPr>
            <w:tcW w:w="3600" w:type="dxa"/>
          </w:tcPr>
          <w:p w14:paraId="62AF0425" w14:textId="77777777" w:rsidR="00A16355" w:rsidRDefault="00A16355" w:rsidP="00036450">
            <w:pPr>
              <w:pStyle w:val="Ttulo3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F3EEEEF" w14:textId="77777777" w:rsidR="00A16355" w:rsidRPr="00D40ACF" w:rsidRDefault="00A16355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5C612B74" w14:textId="77777777" w:rsidR="00A16355" w:rsidRDefault="00A16355" w:rsidP="00036450">
            <w:pPr>
              <w:pStyle w:val="Ttulo2"/>
              <w:rPr>
                <w:noProof/>
                <w:lang w:val="pt-BR"/>
              </w:rPr>
            </w:pPr>
          </w:p>
        </w:tc>
      </w:tr>
    </w:tbl>
    <w:p w14:paraId="06D4A4AB" w14:textId="77777777" w:rsidR="0043117B" w:rsidRPr="00D40ACF" w:rsidRDefault="00B6115F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4FEE" w14:textId="77777777" w:rsidR="00B6115F" w:rsidRDefault="00B6115F" w:rsidP="000C45FF">
      <w:r>
        <w:separator/>
      </w:r>
    </w:p>
  </w:endnote>
  <w:endnote w:type="continuationSeparator" w:id="0">
    <w:p w14:paraId="7F1A176B" w14:textId="77777777" w:rsidR="00B6115F" w:rsidRDefault="00B611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902E" w14:textId="77777777" w:rsidR="00B6115F" w:rsidRDefault="00B6115F" w:rsidP="000C45FF">
      <w:r>
        <w:separator/>
      </w:r>
    </w:p>
  </w:footnote>
  <w:footnote w:type="continuationSeparator" w:id="0">
    <w:p w14:paraId="06076F70" w14:textId="77777777" w:rsidR="00B6115F" w:rsidRDefault="00B611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8552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AC846B" wp14:editId="1C60E0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5"/>
    <w:rsid w:val="00006CC4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33DD"/>
    <w:rsid w:val="003A6B7D"/>
    <w:rsid w:val="003B06CA"/>
    <w:rsid w:val="003C68FF"/>
    <w:rsid w:val="004071FC"/>
    <w:rsid w:val="004142CD"/>
    <w:rsid w:val="00445947"/>
    <w:rsid w:val="004813B3"/>
    <w:rsid w:val="00496591"/>
    <w:rsid w:val="004C248C"/>
    <w:rsid w:val="004C63E4"/>
    <w:rsid w:val="004D3011"/>
    <w:rsid w:val="004D7BD7"/>
    <w:rsid w:val="00513F9C"/>
    <w:rsid w:val="005262AC"/>
    <w:rsid w:val="005A2450"/>
    <w:rsid w:val="005E39D5"/>
    <w:rsid w:val="00600670"/>
    <w:rsid w:val="0062123A"/>
    <w:rsid w:val="00646E75"/>
    <w:rsid w:val="00651865"/>
    <w:rsid w:val="006771D0"/>
    <w:rsid w:val="006C4B87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41BED"/>
    <w:rsid w:val="00952C25"/>
    <w:rsid w:val="00A16355"/>
    <w:rsid w:val="00A2118D"/>
    <w:rsid w:val="00A238A5"/>
    <w:rsid w:val="00A2629B"/>
    <w:rsid w:val="00A47F69"/>
    <w:rsid w:val="00AD76E2"/>
    <w:rsid w:val="00AE5469"/>
    <w:rsid w:val="00B06E40"/>
    <w:rsid w:val="00B20152"/>
    <w:rsid w:val="00B359E4"/>
    <w:rsid w:val="00B57D98"/>
    <w:rsid w:val="00B6115F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CC4ACF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E31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exsandro.gomes.clemente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sandro%20Clemente\AppData\Local\Microsoft\Office\16.0\DTS\pt-BR%7b60626BF3-DFB0-416A-9F82-3E717EFEF078%7d\%7bEAFDC615-11EC-4358-96F8-650DAF21185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3B3B0DF9E8447999CA5908E9D5F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546C43-657C-4AA7-A2ED-A8DC2346303B}"/>
      </w:docPartPr>
      <w:docPartBody>
        <w:p w:rsidR="00747765" w:rsidRDefault="00853A52">
          <w:pPr>
            <w:pStyle w:val="CF3B3B0DF9E8447999CA5908E9D5FAD9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0B9E27F4F4D14847BB4B87142A9E2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7785E-D078-43BA-A3B6-56E6754D3B48}"/>
      </w:docPartPr>
      <w:docPartBody>
        <w:p w:rsidR="00747765" w:rsidRDefault="00853A52">
          <w:pPr>
            <w:pStyle w:val="0B9E27F4F4D14847BB4B87142A9E235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A38719AFB3A14D388C3B4E44D951B1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898B4-FC75-4CC6-A161-B93D95B60134}"/>
      </w:docPartPr>
      <w:docPartBody>
        <w:p w:rsidR="00747765" w:rsidRDefault="00853A52">
          <w:pPr>
            <w:pStyle w:val="A38719AFB3A14D388C3B4E44D951B16B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0FCD8F2DA964CCDB401369E0186BE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3579C-C06F-41BD-AF96-C09C98876749}"/>
      </w:docPartPr>
      <w:docPartBody>
        <w:p w:rsidR="00747765" w:rsidRDefault="00853A52">
          <w:pPr>
            <w:pStyle w:val="B0FCD8F2DA964CCDB401369E0186BEF7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0FD35354F9BA4594A95C5A7FF4863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F497A0-E4E5-412A-AE0A-0DE8E8A5AE89}"/>
      </w:docPartPr>
      <w:docPartBody>
        <w:p w:rsidR="00747765" w:rsidRDefault="00853A52">
          <w:pPr>
            <w:pStyle w:val="0FD35354F9BA4594A95C5A7FF4863F51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70635B3F2193472B8AA721A3194F7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15A521-5DF4-4819-B209-795363CAA69D}"/>
      </w:docPartPr>
      <w:docPartBody>
        <w:p w:rsidR="00747765" w:rsidRDefault="00853A52">
          <w:pPr>
            <w:pStyle w:val="70635B3F2193472B8AA721A3194F7659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7396BBB22A694D7A82B58EBF4CE127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A9465-ABE2-417B-B0F6-7008FD880A48}"/>
      </w:docPartPr>
      <w:docPartBody>
        <w:p w:rsidR="00747765" w:rsidRDefault="00853A52">
          <w:pPr>
            <w:pStyle w:val="7396BBB22A694D7A82B58EBF4CE127AD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F8D7F50CC0EC443FB2245951C8746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38E59-9CE9-4E51-AC29-515B90C1C5D7}"/>
      </w:docPartPr>
      <w:docPartBody>
        <w:p w:rsidR="00747765" w:rsidRDefault="00853A52">
          <w:pPr>
            <w:pStyle w:val="F8D7F50CC0EC443FB2245951C874656B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2"/>
    <w:rsid w:val="0001794B"/>
    <w:rsid w:val="00747765"/>
    <w:rsid w:val="0085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6D612602B24D0889D274E53063AE56">
    <w:name w:val="2C6D612602B24D0889D274E53063AE56"/>
  </w:style>
  <w:style w:type="paragraph" w:customStyle="1" w:styleId="6DE9822A105D47E693CFAFA7AF0D04E6">
    <w:name w:val="6DE9822A105D47E693CFAFA7AF0D04E6"/>
  </w:style>
  <w:style w:type="paragraph" w:customStyle="1" w:styleId="CF3B3B0DF9E8447999CA5908E9D5FAD9">
    <w:name w:val="CF3B3B0DF9E8447999CA5908E9D5FAD9"/>
  </w:style>
  <w:style w:type="paragraph" w:customStyle="1" w:styleId="A218A0A07BC746BA8A0AA67D61F8B182">
    <w:name w:val="A218A0A07BC746BA8A0AA67D61F8B182"/>
  </w:style>
  <w:style w:type="paragraph" w:customStyle="1" w:styleId="0B9E27F4F4D14847BB4B87142A9E235D">
    <w:name w:val="0B9E27F4F4D14847BB4B87142A9E235D"/>
  </w:style>
  <w:style w:type="paragraph" w:customStyle="1" w:styleId="A38719AFB3A14D388C3B4E44D951B16B">
    <w:name w:val="A38719AFB3A14D388C3B4E44D951B16B"/>
  </w:style>
  <w:style w:type="paragraph" w:customStyle="1" w:styleId="518EB9BDB0EC4F559A1B9DBB76B9FD6E">
    <w:name w:val="518EB9BDB0EC4F559A1B9DBB76B9FD6E"/>
  </w:style>
  <w:style w:type="paragraph" w:customStyle="1" w:styleId="BF82271819C8426AAF22E292DCE3A078">
    <w:name w:val="BF82271819C8426AAF22E292DCE3A078"/>
  </w:style>
  <w:style w:type="paragraph" w:customStyle="1" w:styleId="68070CD1948E4818B2613C47E16366FE">
    <w:name w:val="68070CD1948E4818B2613C47E16366FE"/>
  </w:style>
  <w:style w:type="paragraph" w:customStyle="1" w:styleId="B0FCD8F2DA964CCDB401369E0186BEF7">
    <w:name w:val="B0FCD8F2DA964CCDB401369E0186BEF7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C1548AC66C04F4B8C18991CDCC3C55A">
    <w:name w:val="3C1548AC66C04F4B8C18991CDCC3C55A"/>
  </w:style>
  <w:style w:type="paragraph" w:customStyle="1" w:styleId="0FD35354F9BA4594A95C5A7FF4863F51">
    <w:name w:val="0FD35354F9BA4594A95C5A7FF4863F51"/>
  </w:style>
  <w:style w:type="paragraph" w:customStyle="1" w:styleId="1C08E012E4914222A5DAEF90387D1065">
    <w:name w:val="1C08E012E4914222A5DAEF90387D1065"/>
  </w:style>
  <w:style w:type="paragraph" w:customStyle="1" w:styleId="04B0BF5A7EA64EB9B289907F0B4FB9C4">
    <w:name w:val="04B0BF5A7EA64EB9B289907F0B4FB9C4"/>
  </w:style>
  <w:style w:type="paragraph" w:customStyle="1" w:styleId="AD67193BC0F74869B1DA2DA87563D7EE">
    <w:name w:val="AD67193BC0F74869B1DA2DA87563D7EE"/>
  </w:style>
  <w:style w:type="paragraph" w:customStyle="1" w:styleId="B1D7A7CFB07544B99B11D0A8B3DED2A6">
    <w:name w:val="B1D7A7CFB07544B99B11D0A8B3DED2A6"/>
  </w:style>
  <w:style w:type="paragraph" w:customStyle="1" w:styleId="70635B3F2193472B8AA721A3194F7659">
    <w:name w:val="70635B3F2193472B8AA721A3194F7659"/>
  </w:style>
  <w:style w:type="paragraph" w:customStyle="1" w:styleId="9B9B9009E9FC44A9848F48AFCAE70C94">
    <w:name w:val="9B9B9009E9FC44A9848F48AFCAE70C94"/>
  </w:style>
  <w:style w:type="paragraph" w:customStyle="1" w:styleId="61AEFD9011F04C7A8466CF82E41759EA">
    <w:name w:val="61AEFD9011F04C7A8466CF82E41759EA"/>
  </w:style>
  <w:style w:type="paragraph" w:customStyle="1" w:styleId="4086F361AC044012B07A4D09873425D2">
    <w:name w:val="4086F361AC044012B07A4D09873425D2"/>
  </w:style>
  <w:style w:type="paragraph" w:customStyle="1" w:styleId="4E8C4406516A4656B27371EC7B6F2B4F">
    <w:name w:val="4E8C4406516A4656B27371EC7B6F2B4F"/>
  </w:style>
  <w:style w:type="paragraph" w:customStyle="1" w:styleId="3DA56F331F924BDC92D272626FA6DEFA">
    <w:name w:val="3DA56F331F924BDC92D272626FA6DEFA"/>
  </w:style>
  <w:style w:type="paragraph" w:customStyle="1" w:styleId="2E4DB0314370422D850B035FEC5C6F79">
    <w:name w:val="2E4DB0314370422D850B035FEC5C6F79"/>
  </w:style>
  <w:style w:type="paragraph" w:customStyle="1" w:styleId="77FAAEBD9BDC41878ACFC5BAD3955DF7">
    <w:name w:val="77FAAEBD9BDC41878ACFC5BAD3955DF7"/>
  </w:style>
  <w:style w:type="paragraph" w:customStyle="1" w:styleId="B0235AF1F43C4A919C7D5B67DBB530EF">
    <w:name w:val="B0235AF1F43C4A919C7D5B67DBB530EF"/>
  </w:style>
  <w:style w:type="paragraph" w:customStyle="1" w:styleId="7396BBB22A694D7A82B58EBF4CE127AD">
    <w:name w:val="7396BBB22A694D7A82B58EBF4CE127AD"/>
  </w:style>
  <w:style w:type="paragraph" w:customStyle="1" w:styleId="245D6C41E45D46729B2A98AA96481F41">
    <w:name w:val="245D6C41E45D46729B2A98AA96481F41"/>
  </w:style>
  <w:style w:type="paragraph" w:customStyle="1" w:styleId="1C193FCB18F544FBAA2B13B814198215">
    <w:name w:val="1C193FCB18F544FBAA2B13B814198215"/>
  </w:style>
  <w:style w:type="paragraph" w:customStyle="1" w:styleId="C8B8974170F34E608CC9481B1D891812">
    <w:name w:val="C8B8974170F34E608CC9481B1D891812"/>
  </w:style>
  <w:style w:type="paragraph" w:customStyle="1" w:styleId="3BDED5D9C8AB49D788F51462E7FF33A9">
    <w:name w:val="3BDED5D9C8AB49D788F51462E7FF33A9"/>
  </w:style>
  <w:style w:type="paragraph" w:customStyle="1" w:styleId="E73DDC67F4A343C58991BFEF7E92427C">
    <w:name w:val="E73DDC67F4A343C58991BFEF7E92427C"/>
  </w:style>
  <w:style w:type="paragraph" w:customStyle="1" w:styleId="73B6C20B5BA9407D97B27CEE3794BDDF">
    <w:name w:val="73B6C20B5BA9407D97B27CEE3794BDDF"/>
  </w:style>
  <w:style w:type="paragraph" w:customStyle="1" w:styleId="FCC7B2EBEC1A4D3C8BFDEB7FF87589A0">
    <w:name w:val="FCC7B2EBEC1A4D3C8BFDEB7FF87589A0"/>
  </w:style>
  <w:style w:type="paragraph" w:customStyle="1" w:styleId="B7A8D372FB964282AF45D18407C94CA9">
    <w:name w:val="B7A8D372FB964282AF45D18407C94CA9"/>
  </w:style>
  <w:style w:type="paragraph" w:customStyle="1" w:styleId="5C80044EDE3E4DD6A4B682B7A8721D90">
    <w:name w:val="5C80044EDE3E4DD6A4B682B7A8721D90"/>
  </w:style>
  <w:style w:type="paragraph" w:customStyle="1" w:styleId="630C8B3278C544ACBD61A469C7FD01B7">
    <w:name w:val="630C8B3278C544ACBD61A469C7FD01B7"/>
  </w:style>
  <w:style w:type="paragraph" w:customStyle="1" w:styleId="AB043E4D253E4F9ABB06C32BF1748C5D">
    <w:name w:val="AB043E4D253E4F9ABB06C32BF1748C5D"/>
  </w:style>
  <w:style w:type="paragraph" w:customStyle="1" w:styleId="A34C876BB8C34A37BC65F96BC2C2DE45">
    <w:name w:val="A34C876BB8C34A37BC65F96BC2C2DE45"/>
  </w:style>
  <w:style w:type="paragraph" w:customStyle="1" w:styleId="B874222CA6604C4390B4C36EBFA01AA9">
    <w:name w:val="B874222CA6604C4390B4C36EBFA01AA9"/>
  </w:style>
  <w:style w:type="paragraph" w:customStyle="1" w:styleId="47CC804C6F594E62B680A4A147A8E0DA">
    <w:name w:val="47CC804C6F594E62B680A4A147A8E0DA"/>
  </w:style>
  <w:style w:type="paragraph" w:customStyle="1" w:styleId="24DBCDA08305409A975D0C2F45164C06">
    <w:name w:val="24DBCDA08305409A975D0C2F45164C06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F8D7F50CC0EC443FB2245951C874656B">
    <w:name w:val="F8D7F50CC0EC443FB2245951C8746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{EAFDC615-11EC-4358-96F8-650DAF211859}tf00546271_win32</Template>
  <TotalTime>0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2021-11-19T23:05:00Z</dcterms:created>
  <dcterms:modified xsi:type="dcterms:W3CDTF">2021-11-24T18:16:00Z</dcterms:modified>
</cp:coreProperties>
</file>